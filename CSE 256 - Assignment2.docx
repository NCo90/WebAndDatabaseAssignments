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8C54" w14:textId="1A2CF24A" w:rsidR="00D10A48" w:rsidRDefault="00951EB6">
      <w:pPr>
        <w:pStyle w:val="Title"/>
      </w:pPr>
      <w:r>
        <w:t xml:space="preserve">Assignment </w:t>
      </w:r>
      <w:r w:rsidR="00C9080F">
        <w:t>2</w:t>
      </w:r>
    </w:p>
    <w:p w14:paraId="45979E87" w14:textId="40F022CB" w:rsidR="00A10484" w:rsidRDefault="00951EB6">
      <w:pPr>
        <w:pStyle w:val="Title"/>
      </w:pPr>
      <w:r>
        <w:t>Team Battle Chips</w:t>
      </w:r>
      <w:r w:rsidR="00D10A48">
        <w:t xml:space="preserve"> (CSE2 56)</w:t>
      </w:r>
    </w:p>
    <w:p w14:paraId="64A96BF8" w14:textId="475D8CFC" w:rsidR="00951EB6" w:rsidRPr="00993F87" w:rsidRDefault="00951EB6">
      <w:pPr>
        <w:pStyle w:val="Title"/>
        <w:rPr>
          <w:sz w:val="36"/>
          <w:lang w:val="en-GB"/>
        </w:rPr>
      </w:pPr>
      <w:r w:rsidRPr="00993F87">
        <w:rPr>
          <w:sz w:val="36"/>
          <w:lang w:val="en-GB"/>
        </w:rPr>
        <w:t xml:space="preserve">N. Cohen, </w:t>
      </w:r>
      <w:r w:rsidR="000E0683" w:rsidRPr="00993F87">
        <w:rPr>
          <w:sz w:val="36"/>
          <w:lang w:val="en-GB"/>
        </w:rPr>
        <w:t>4836650</w:t>
      </w:r>
    </w:p>
    <w:p w14:paraId="529FFB82" w14:textId="77777777" w:rsidR="00951EB6" w:rsidRPr="00993F87" w:rsidRDefault="00951EB6">
      <w:pPr>
        <w:pStyle w:val="Title"/>
        <w:rPr>
          <w:sz w:val="36"/>
          <w:lang w:val="en-GB"/>
        </w:rPr>
      </w:pPr>
      <w:r w:rsidRPr="00993F87">
        <w:rPr>
          <w:sz w:val="36"/>
          <w:lang w:val="en-GB"/>
        </w:rPr>
        <w:t>T. Brogtrop, 9131094</w:t>
      </w:r>
    </w:p>
    <w:p w14:paraId="5E809213" w14:textId="070B4AFD" w:rsidR="00855982" w:rsidRDefault="000E0683" w:rsidP="00855982">
      <w:pPr>
        <w:pStyle w:val="Heading1"/>
        <w:rPr>
          <w:lang w:val="en-GB"/>
        </w:rPr>
      </w:pPr>
      <w:r>
        <w:rPr>
          <w:lang w:val="en-GB"/>
        </w:rPr>
        <w:t>2.1</w:t>
      </w:r>
    </w:p>
    <w:p w14:paraId="7F45EB5E" w14:textId="5CC23E33" w:rsidR="006A230F" w:rsidRDefault="00993F87" w:rsidP="00993F87">
      <w:pPr>
        <w:rPr>
          <w:lang w:val="en-GB"/>
        </w:rPr>
      </w:pPr>
      <w:r>
        <w:rPr>
          <w:lang w:val="en-GB"/>
        </w:rPr>
        <w:t>Setting up the game:</w:t>
      </w:r>
    </w:p>
    <w:p w14:paraId="22D91168" w14:textId="6E88B403" w:rsidR="00993F87" w:rsidRDefault="00F37072" w:rsidP="00993F8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Press start game </w:t>
      </w:r>
      <w:r w:rsidR="00EF2062">
        <w:rPr>
          <w:lang w:val="en-GB"/>
        </w:rPr>
        <w:t>loads the – randomly generated - player set-up from the server</w:t>
      </w:r>
    </w:p>
    <w:p w14:paraId="0D6EBC65" w14:textId="3F1B46C4" w:rsidR="00B0164A" w:rsidRDefault="00B0164A" w:rsidP="00993F8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Server informs player if it his move</w:t>
      </w:r>
    </w:p>
    <w:p w14:paraId="14769CDB" w14:textId="0B03A91F" w:rsidR="00DB2239" w:rsidRDefault="00DB2239" w:rsidP="00DB2239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If it is the player move, then wait for the move to be selected</w:t>
      </w:r>
    </w:p>
    <w:p w14:paraId="267BB63F" w14:textId="478D7B13" w:rsidR="00DB2239" w:rsidRDefault="00DB2239" w:rsidP="00DB2239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If it is the adversary move then </w:t>
      </w:r>
      <w:proofErr w:type="spellStart"/>
      <w:r>
        <w:rPr>
          <w:lang w:val="en-GB"/>
        </w:rPr>
        <w:t>PlayerBoard</w:t>
      </w:r>
      <w:proofErr w:type="spellEnd"/>
      <w:r>
        <w:rPr>
          <w:lang w:val="en-GB"/>
        </w:rPr>
        <w:t xml:space="preserve"> elements are disabled</w:t>
      </w:r>
    </w:p>
    <w:p w14:paraId="3BDAC955" w14:textId="6513B934" w:rsidR="00526287" w:rsidRPr="00526287" w:rsidRDefault="00526287" w:rsidP="00526287">
      <w:pPr>
        <w:rPr>
          <w:lang w:val="en-GB"/>
        </w:rPr>
      </w:pPr>
      <w:r>
        <w:rPr>
          <w:lang w:val="en-GB"/>
        </w:rPr>
        <w:t>Playing the game:</w:t>
      </w:r>
    </w:p>
    <w:p w14:paraId="57488814" w14:textId="52785CB0" w:rsidR="000E0683" w:rsidRDefault="000E0683" w:rsidP="000E0683">
      <w:pPr>
        <w:pStyle w:val="ListParagraph"/>
        <w:numPr>
          <w:ilvl w:val="0"/>
          <w:numId w:val="31"/>
        </w:numPr>
        <w:rPr>
          <w:lang w:val="en-GB"/>
        </w:rPr>
      </w:pPr>
      <w:r w:rsidRPr="004D0F6F">
        <w:rPr>
          <w:lang w:val="en-GB"/>
        </w:rPr>
        <w:t xml:space="preserve">Mouse click on div element with id “…” in the section </w:t>
      </w:r>
      <w:proofErr w:type="spellStart"/>
      <w:r w:rsidRPr="004D0F6F">
        <w:rPr>
          <w:lang w:val="en-GB"/>
        </w:rPr>
        <w:t>adversaryBoard</w:t>
      </w:r>
      <w:proofErr w:type="spellEnd"/>
      <w:r w:rsidRPr="004D0F6F">
        <w:rPr>
          <w:lang w:val="en-GB"/>
        </w:rPr>
        <w:t xml:space="preserve">. </w:t>
      </w:r>
      <w:r w:rsidR="00C871AA" w:rsidRPr="004D0F6F">
        <w:rPr>
          <w:lang w:val="en-GB"/>
        </w:rPr>
        <w:t xml:space="preserve">Send move to server. </w:t>
      </w:r>
      <w:r w:rsidR="00910013">
        <w:rPr>
          <w:lang w:val="en-GB"/>
        </w:rPr>
        <w:t>Since already used div elements are disabled there is no need to check</w:t>
      </w:r>
      <w:r w:rsidR="00976A35">
        <w:rPr>
          <w:lang w:val="en-GB"/>
        </w:rPr>
        <w:t xml:space="preserve"> the move </w:t>
      </w:r>
      <w:r w:rsidR="00B0164A">
        <w:rPr>
          <w:lang w:val="en-GB"/>
        </w:rPr>
        <w:t>validity</w:t>
      </w:r>
      <w:r w:rsidR="00976A35">
        <w:rPr>
          <w:lang w:val="en-GB"/>
        </w:rPr>
        <w:t xml:space="preserve"> on the server.</w:t>
      </w:r>
    </w:p>
    <w:p w14:paraId="3A7BB1C1" w14:textId="702FDF0D" w:rsidR="004D0F6F" w:rsidRDefault="00910013" w:rsidP="000E0683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Server checks if </w:t>
      </w:r>
      <w:r w:rsidR="00976A35">
        <w:rPr>
          <w:lang w:val="en-GB"/>
        </w:rPr>
        <w:t>the move is a “HIT” or a “MISS” and checks if the game is over</w:t>
      </w:r>
    </w:p>
    <w:p w14:paraId="42998B41" w14:textId="06895AF8" w:rsidR="00976A35" w:rsidRDefault="00F17032" w:rsidP="000E0683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Server informs client</w:t>
      </w:r>
      <w:r w:rsidR="00D90870">
        <w:rPr>
          <w:lang w:val="en-GB"/>
        </w:rPr>
        <w:t xml:space="preserve"> 1</w:t>
      </w:r>
      <w:r>
        <w:rPr>
          <w:lang w:val="en-GB"/>
        </w:rPr>
        <w:t xml:space="preserve"> of:</w:t>
      </w:r>
    </w:p>
    <w:p w14:paraId="0C9071DD" w14:textId="25B196C2" w:rsidR="00F17032" w:rsidRDefault="00F17032" w:rsidP="00F17032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HIT or MISS</w:t>
      </w:r>
    </w:p>
    <w:p w14:paraId="28F155DD" w14:textId="5E7384C7" w:rsidR="00F17032" w:rsidRDefault="00F17032" w:rsidP="00F17032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Update game status (</w:t>
      </w:r>
      <w:r w:rsidR="00D90870">
        <w:rPr>
          <w:lang w:val="en-GB"/>
        </w:rPr>
        <w:t>player hits vs adversary hits</w:t>
      </w:r>
    </w:p>
    <w:p w14:paraId="10B9B856" w14:textId="6D1A3C57" w:rsidR="00D90870" w:rsidRDefault="00D90870" w:rsidP="00D9087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Server informs client 2 </w:t>
      </w:r>
      <w:r w:rsidR="00BF63C5">
        <w:rPr>
          <w:lang w:val="en-GB"/>
        </w:rPr>
        <w:t>of:</w:t>
      </w:r>
    </w:p>
    <w:p w14:paraId="2289BEF5" w14:textId="19D9C257" w:rsidR="00BF63C5" w:rsidRDefault="00BF63C5" w:rsidP="00BF63C5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Move made by player</w:t>
      </w:r>
    </w:p>
    <w:p w14:paraId="520139B4" w14:textId="20A5110D" w:rsidR="00BF63C5" w:rsidRDefault="00BF63C5" w:rsidP="00BF63C5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Update game status</w:t>
      </w:r>
    </w:p>
    <w:p w14:paraId="754C61A1" w14:textId="3DF969C0" w:rsidR="00B3678D" w:rsidRDefault="00B3678D" w:rsidP="00BF63C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In case game is over, Client 1 and Client 2 update screen </w:t>
      </w:r>
      <w:r w:rsidR="00A1032D">
        <w:rPr>
          <w:lang w:val="en-GB"/>
        </w:rPr>
        <w:t>with “Game Over” message and a button is enabled “Play Again”</w:t>
      </w:r>
    </w:p>
    <w:p w14:paraId="778BD61E" w14:textId="37528F33" w:rsidR="00BF63C5" w:rsidRDefault="00BF63C5" w:rsidP="00BF63C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Client 1</w:t>
      </w:r>
      <w:r w:rsidR="00320D77">
        <w:rPr>
          <w:lang w:val="en-GB"/>
        </w:rPr>
        <w:t xml:space="preserve"> updates the div element selected by marking it red or </w:t>
      </w:r>
      <w:proofErr w:type="spellStart"/>
      <w:r w:rsidR="00320D77">
        <w:rPr>
          <w:lang w:val="en-GB"/>
        </w:rPr>
        <w:t>gray</w:t>
      </w:r>
      <w:proofErr w:type="spellEnd"/>
      <w:r w:rsidR="00320D77">
        <w:rPr>
          <w:lang w:val="en-GB"/>
        </w:rPr>
        <w:t>, and disabling the div</w:t>
      </w:r>
    </w:p>
    <w:p w14:paraId="0360957B" w14:textId="71784E06" w:rsidR="006253B2" w:rsidRDefault="006253B2" w:rsidP="00BF63C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Client 1 disables the board to wait for the opponent move</w:t>
      </w:r>
    </w:p>
    <w:p w14:paraId="2F561FB0" w14:textId="245ABBD3" w:rsidR="006253B2" w:rsidRDefault="006253B2" w:rsidP="00BF63C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Client 2 updates the div element </w:t>
      </w:r>
      <w:r w:rsidR="00B3678D">
        <w:rPr>
          <w:lang w:val="en-GB"/>
        </w:rPr>
        <w:t>and enables the player board to select a move</w:t>
      </w:r>
    </w:p>
    <w:p w14:paraId="72550896" w14:textId="3A90A95A" w:rsidR="0053453D" w:rsidRDefault="0053453D" w:rsidP="0053453D">
      <w:pPr>
        <w:pStyle w:val="Heading1"/>
        <w:rPr>
          <w:lang w:val="en-GB"/>
        </w:rPr>
      </w:pPr>
      <w:r>
        <w:rPr>
          <w:lang w:val="en-GB"/>
        </w:rPr>
        <w:t>2.2</w:t>
      </w:r>
    </w:p>
    <w:p w14:paraId="47E455A9" w14:textId="26CC3123" w:rsidR="00A1032D" w:rsidRDefault="007F27E7" w:rsidP="00A1032D">
      <w:pPr>
        <w:rPr>
          <w:lang w:val="en-GB"/>
        </w:rPr>
      </w:pPr>
      <w:r>
        <w:rPr>
          <w:lang w:val="en-GB"/>
        </w:rPr>
        <w:t>Main objects to consider are:</w:t>
      </w:r>
    </w:p>
    <w:p w14:paraId="0285C69D" w14:textId="5DD4C5EA" w:rsidR="007F27E7" w:rsidRDefault="007F27E7" w:rsidP="00A1032D">
      <w:pPr>
        <w:rPr>
          <w:lang w:val="en-GB"/>
        </w:rPr>
      </w:pPr>
      <w:proofErr w:type="spellStart"/>
      <w:r>
        <w:rPr>
          <w:lang w:val="en-GB"/>
        </w:rPr>
        <w:t>GameStatus</w:t>
      </w:r>
      <w:proofErr w:type="spellEnd"/>
      <w:r>
        <w:rPr>
          <w:lang w:val="en-GB"/>
        </w:rPr>
        <w:t xml:space="preserve"> – this is the ‘Model’ part of the MVC Design Pattern. </w:t>
      </w:r>
      <w:proofErr w:type="spellStart"/>
      <w:r>
        <w:rPr>
          <w:lang w:val="en-GB"/>
        </w:rPr>
        <w:t>GameStatus</w:t>
      </w:r>
      <w:proofErr w:type="spellEnd"/>
      <w:r>
        <w:rPr>
          <w:lang w:val="en-GB"/>
        </w:rPr>
        <w:t xml:space="preserve"> will need the following attributes:</w:t>
      </w:r>
    </w:p>
    <w:p w14:paraId="46B98E47" w14:textId="1FB33AC4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Player Grid (Grid is a separate object)</w:t>
      </w:r>
    </w:p>
    <w:p w14:paraId="13736D2C" w14:textId="39E2419A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Adversary Grid</w:t>
      </w:r>
    </w:p>
    <w:p w14:paraId="37FB86F7" w14:textId="1CDC0011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Initialize game (load player and adversary positions from server, decide who goes first)</w:t>
      </w:r>
    </w:p>
    <w:p w14:paraId="0B335E09" w14:textId="4F7F5E4F" w:rsidR="00B7626D" w:rsidRDefault="007F27E7" w:rsidP="00B7626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Who has won? (function returning P (Player) A (Adversary) or null</w:t>
      </w:r>
    </w:p>
    <w:p w14:paraId="6451ECDD" w14:textId="4913FEEA" w:rsidR="00B7626D" w:rsidRPr="00B7626D" w:rsidRDefault="00B7626D" w:rsidP="00B7626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Send Player has Lost – send message to server that game was lost</w:t>
      </w:r>
    </w:p>
    <w:p w14:paraId="245C583D" w14:textId="38D3F4DE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Whose turn is it?</w:t>
      </w:r>
    </w:p>
    <w:p w14:paraId="0358C439" w14:textId="26742814" w:rsidR="00B7626D" w:rsidRDefault="00B7626D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playerShotWasHitOrMiss</w:t>
      </w:r>
      <w:proofErr w:type="spellEnd"/>
      <w:r>
        <w:rPr>
          <w:lang w:val="en-GB"/>
        </w:rPr>
        <w:t xml:space="preserve"> – function called by a message from the server with the information whether shot was </w:t>
      </w:r>
      <w:proofErr w:type="spellStart"/>
      <w:r>
        <w:rPr>
          <w:lang w:val="en-GB"/>
        </w:rPr>
        <w:t>hiot</w:t>
      </w:r>
      <w:proofErr w:type="spellEnd"/>
      <w:r>
        <w:rPr>
          <w:lang w:val="en-GB"/>
        </w:rPr>
        <w:t xml:space="preserve"> or miss</w:t>
      </w:r>
    </w:p>
    <w:p w14:paraId="4AD7E49C" w14:textId="27CA21BE" w:rsidR="00B7626D" w:rsidRDefault="00B7626D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adversaryShotWasHitOrMiss</w:t>
      </w:r>
      <w:proofErr w:type="spellEnd"/>
      <w:r>
        <w:rPr>
          <w:lang w:val="en-GB"/>
        </w:rPr>
        <w:t xml:space="preserve"> – function called by </w:t>
      </w:r>
      <w:proofErr w:type="spellStart"/>
      <w:r>
        <w:rPr>
          <w:lang w:val="en-GB"/>
        </w:rPr>
        <w:t>adversaryMove</w:t>
      </w:r>
      <w:proofErr w:type="spellEnd"/>
      <w:r>
        <w:rPr>
          <w:lang w:val="en-GB"/>
        </w:rPr>
        <w:t xml:space="preserve"> to send to the server </w:t>
      </w:r>
      <w:proofErr w:type="spellStart"/>
      <w:r>
        <w:rPr>
          <w:lang w:val="en-GB"/>
        </w:rPr>
        <w:t>feedvack</w:t>
      </w:r>
      <w:proofErr w:type="spellEnd"/>
      <w:r>
        <w:rPr>
          <w:lang w:val="en-GB"/>
        </w:rPr>
        <w:t xml:space="preserve"> if adversary shot was hit or miss</w:t>
      </w:r>
    </w:p>
    <w:p w14:paraId="3665B8AC" w14:textId="5037AF9C" w:rsidR="00B7626D" w:rsidRDefault="00B7626D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playerMove</w:t>
      </w:r>
      <w:proofErr w:type="spellEnd"/>
      <w:r>
        <w:rPr>
          <w:lang w:val="en-GB"/>
        </w:rPr>
        <w:t xml:space="preserve"> – function called by View when player has made a move. This function will forward the move to the server.</w:t>
      </w:r>
    </w:p>
    <w:p w14:paraId="250D14CA" w14:textId="6B0F9799" w:rsidR="00B7626D" w:rsidRDefault="00B7626D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adversaryMove</w:t>
      </w:r>
      <w:proofErr w:type="spellEnd"/>
      <w:r>
        <w:rPr>
          <w:lang w:val="en-GB"/>
        </w:rPr>
        <w:t xml:space="preserve"> – function triggered by a message received from the server. If it is a “Game Lost” message then update game accordingly. </w:t>
      </w:r>
    </w:p>
    <w:p w14:paraId="31EF28A6" w14:textId="6A28AA66" w:rsidR="00B7626D" w:rsidRPr="00B7626D" w:rsidRDefault="007F27E7" w:rsidP="00B7626D">
      <w:pPr>
        <w:pStyle w:val="ListParagraph"/>
        <w:numPr>
          <w:ilvl w:val="0"/>
          <w:numId w:val="32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Update Grid with (1) adversary move retrieved from server or (2) player move from HTML</w:t>
      </w:r>
    </w:p>
    <w:p w14:paraId="136286AF" w14:textId="7BAF5795" w:rsidR="007F27E7" w:rsidRDefault="007F27E7" w:rsidP="007F27E7">
      <w:pPr>
        <w:rPr>
          <w:lang w:val="en-GB"/>
        </w:rPr>
      </w:pPr>
      <w:r>
        <w:rPr>
          <w:lang w:val="en-GB"/>
        </w:rPr>
        <w:t xml:space="preserve">Grid – helper object for </w:t>
      </w:r>
      <w:proofErr w:type="spellStart"/>
      <w:r>
        <w:rPr>
          <w:lang w:val="en-GB"/>
        </w:rPr>
        <w:t>GameStatus</w:t>
      </w:r>
      <w:proofErr w:type="spellEnd"/>
      <w:r w:rsidR="001870CC">
        <w:rPr>
          <w:lang w:val="en-GB"/>
        </w:rPr>
        <w:t xml:space="preserve"> </w:t>
      </w:r>
      <w:r w:rsidR="001870CC" w:rsidRPr="001870CC">
        <w:rPr>
          <w:lang w:val="en-GB"/>
        </w:rPr>
        <w:sym w:font="Wingdings" w:char="F0E0"/>
      </w:r>
      <w:r w:rsidR="001870CC">
        <w:rPr>
          <w:lang w:val="en-GB"/>
        </w:rPr>
        <w:t xml:space="preserve"> strings </w:t>
      </w:r>
      <w:proofErr w:type="spellStart"/>
      <w:r w:rsidR="001870CC">
        <w:rPr>
          <w:lang w:val="en-GB"/>
        </w:rPr>
        <w:t>gebruiken</w:t>
      </w:r>
      <w:proofErr w:type="spellEnd"/>
    </w:p>
    <w:p w14:paraId="51CFFDCC" w14:textId="3876AA50" w:rsidR="001870CC" w:rsidRDefault="001870CC" w:rsidP="007F27E7">
      <w:pPr>
        <w:rPr>
          <w:lang w:val="en-GB"/>
        </w:rPr>
      </w:pPr>
      <w:r>
        <w:rPr>
          <w:lang w:val="en-GB"/>
        </w:rPr>
        <w:tab/>
        <w:t>2 dimensional matrix with:</w:t>
      </w:r>
    </w:p>
    <w:p w14:paraId="3B70960E" w14:textId="7E130E64" w:rsidR="001870CC" w:rsidRDefault="001870CC" w:rsidP="007F27E7">
      <w:pPr>
        <w:rPr>
          <w:lang w:val="en-GB"/>
        </w:rPr>
      </w:pPr>
      <w:r>
        <w:rPr>
          <w:lang w:val="en-GB"/>
        </w:rPr>
        <w:tab/>
        <w:t>0 – no ship, no misses yet</w:t>
      </w:r>
    </w:p>
    <w:p w14:paraId="3C1C20D8" w14:textId="18543256" w:rsidR="001870CC" w:rsidRDefault="001870CC" w:rsidP="007F27E7">
      <w:pPr>
        <w:rPr>
          <w:lang w:val="en-GB"/>
        </w:rPr>
      </w:pPr>
      <w:r>
        <w:rPr>
          <w:lang w:val="en-GB"/>
        </w:rPr>
        <w:tab/>
        <w:t>1 – no ship, and a miss</w:t>
      </w:r>
    </w:p>
    <w:p w14:paraId="711BC62F" w14:textId="68BB0D9F" w:rsidR="001870CC" w:rsidRDefault="001870CC" w:rsidP="007F27E7">
      <w:pPr>
        <w:rPr>
          <w:lang w:val="en-GB"/>
        </w:rPr>
      </w:pPr>
      <w:r>
        <w:rPr>
          <w:lang w:val="en-GB"/>
        </w:rPr>
        <w:tab/>
        <w:t>2 – ship, no hit yet</w:t>
      </w:r>
    </w:p>
    <w:p w14:paraId="6B067702" w14:textId="68E1B2EC" w:rsidR="001870CC" w:rsidRDefault="001870CC" w:rsidP="007F27E7">
      <w:pPr>
        <w:rPr>
          <w:lang w:val="en-GB"/>
        </w:rPr>
      </w:pPr>
      <w:r>
        <w:rPr>
          <w:lang w:val="en-GB"/>
        </w:rPr>
        <w:tab/>
        <w:t>3 – ship, hit</w:t>
      </w:r>
    </w:p>
    <w:p w14:paraId="359A06BD" w14:textId="193642A6" w:rsidR="001870CC" w:rsidRDefault="001870CC" w:rsidP="007F27E7">
      <w:pPr>
        <w:rPr>
          <w:lang w:val="en-GB"/>
        </w:rPr>
      </w:pPr>
      <w:r>
        <w:rPr>
          <w:lang w:val="en-GB"/>
        </w:rPr>
        <w:tab/>
        <w:t xml:space="preserve">Function </w:t>
      </w:r>
      <w:proofErr w:type="spellStart"/>
      <w:r>
        <w:rPr>
          <w:lang w:val="en-GB"/>
        </w:rPr>
        <w:t>numberOfHits</w:t>
      </w:r>
      <w:proofErr w:type="spellEnd"/>
      <w:r>
        <w:rPr>
          <w:lang w:val="en-GB"/>
        </w:rPr>
        <w:t xml:space="preserve"> (returns number of hits – counts # of ‘3’s)</w:t>
      </w:r>
    </w:p>
    <w:p w14:paraId="4BDE7CA5" w14:textId="103CA946" w:rsidR="007F27E7" w:rsidRDefault="007F27E7" w:rsidP="007F27E7">
      <w:pPr>
        <w:rPr>
          <w:lang w:val="en-GB"/>
        </w:rPr>
      </w:pPr>
      <w:r>
        <w:rPr>
          <w:lang w:val="en-GB"/>
        </w:rPr>
        <w:t>View – this is the “View’ part of the…</w:t>
      </w:r>
    </w:p>
    <w:p w14:paraId="2F09E826" w14:textId="1CD2895C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adversaryMOve</w:t>
      </w:r>
      <w:proofErr w:type="spellEnd"/>
      <w:r>
        <w:rPr>
          <w:lang w:val="en-GB"/>
        </w:rPr>
        <w:t xml:space="preserve"> – update view based on adversary move, enable player screen</w:t>
      </w:r>
    </w:p>
    <w:p w14:paraId="53EC47BE" w14:textId="61A97056" w:rsidR="007F27E7" w:rsidRDefault="007F27E7" w:rsidP="007F27E7">
      <w:pPr>
        <w:pStyle w:val="ListParagraph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mouseclick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gameStatus</w:t>
      </w:r>
      <w:proofErr w:type="spellEnd"/>
      <w:r>
        <w:rPr>
          <w:lang w:val="en-GB"/>
        </w:rPr>
        <w:t xml:space="preserve"> update, disabled player screen</w:t>
      </w:r>
    </w:p>
    <w:p w14:paraId="3C4775EC" w14:textId="77777777" w:rsidR="007F27E7" w:rsidRPr="007F27E7" w:rsidRDefault="007F27E7" w:rsidP="007F27E7">
      <w:pPr>
        <w:rPr>
          <w:lang w:val="en-GB"/>
        </w:rPr>
      </w:pPr>
    </w:p>
    <w:sectPr w:rsidR="007F27E7" w:rsidRPr="007F27E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CF570" w14:textId="77777777" w:rsidR="00303F7A" w:rsidRDefault="00303F7A" w:rsidP="00855982">
      <w:pPr>
        <w:spacing w:after="0" w:line="240" w:lineRule="auto"/>
      </w:pPr>
      <w:r>
        <w:separator/>
      </w:r>
    </w:p>
  </w:endnote>
  <w:endnote w:type="continuationSeparator" w:id="0">
    <w:p w14:paraId="0DBB9582" w14:textId="77777777" w:rsidR="00303F7A" w:rsidRDefault="00303F7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8C1B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B6B75" w14:textId="77777777" w:rsidR="00303F7A" w:rsidRDefault="00303F7A" w:rsidP="00855982">
      <w:pPr>
        <w:spacing w:after="0" w:line="240" w:lineRule="auto"/>
      </w:pPr>
      <w:r>
        <w:separator/>
      </w:r>
    </w:p>
  </w:footnote>
  <w:footnote w:type="continuationSeparator" w:id="0">
    <w:p w14:paraId="2E4D13D6" w14:textId="77777777" w:rsidR="00303F7A" w:rsidRDefault="00303F7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995590"/>
    <w:multiLevelType w:val="hybridMultilevel"/>
    <w:tmpl w:val="F8F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CC566C8"/>
    <w:multiLevelType w:val="hybridMultilevel"/>
    <w:tmpl w:val="84EA6910"/>
    <w:lvl w:ilvl="0" w:tplc="4FCCA7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6815C0"/>
    <w:multiLevelType w:val="hybridMultilevel"/>
    <w:tmpl w:val="AD6EFA7A"/>
    <w:lvl w:ilvl="0" w:tplc="0DC213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20"/>
  </w:num>
  <w:num w:numId="31">
    <w:abstractNumId w:val="1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6"/>
    <w:rsid w:val="000327D1"/>
    <w:rsid w:val="00042874"/>
    <w:rsid w:val="000E0683"/>
    <w:rsid w:val="0012561F"/>
    <w:rsid w:val="00145135"/>
    <w:rsid w:val="001870CC"/>
    <w:rsid w:val="001D4362"/>
    <w:rsid w:val="002820A1"/>
    <w:rsid w:val="002A62AA"/>
    <w:rsid w:val="002D2FBA"/>
    <w:rsid w:val="00302DDA"/>
    <w:rsid w:val="00303F7A"/>
    <w:rsid w:val="00320D77"/>
    <w:rsid w:val="00321C4C"/>
    <w:rsid w:val="0047642C"/>
    <w:rsid w:val="004D0F6F"/>
    <w:rsid w:val="004D7A7A"/>
    <w:rsid w:val="004E4CB9"/>
    <w:rsid w:val="00526287"/>
    <w:rsid w:val="0053453D"/>
    <w:rsid w:val="005648B0"/>
    <w:rsid w:val="0059763A"/>
    <w:rsid w:val="005C2CBA"/>
    <w:rsid w:val="006253B2"/>
    <w:rsid w:val="00696807"/>
    <w:rsid w:val="006A230F"/>
    <w:rsid w:val="007043D1"/>
    <w:rsid w:val="007524E0"/>
    <w:rsid w:val="007833A7"/>
    <w:rsid w:val="0079140A"/>
    <w:rsid w:val="007F27E7"/>
    <w:rsid w:val="00805C35"/>
    <w:rsid w:val="00855982"/>
    <w:rsid w:val="008812BE"/>
    <w:rsid w:val="00910013"/>
    <w:rsid w:val="00951EB6"/>
    <w:rsid w:val="00976A35"/>
    <w:rsid w:val="00993F87"/>
    <w:rsid w:val="00A1032D"/>
    <w:rsid w:val="00A10484"/>
    <w:rsid w:val="00AD2716"/>
    <w:rsid w:val="00AF4E6C"/>
    <w:rsid w:val="00B0164A"/>
    <w:rsid w:val="00B3678D"/>
    <w:rsid w:val="00B7626D"/>
    <w:rsid w:val="00BF63C5"/>
    <w:rsid w:val="00C03521"/>
    <w:rsid w:val="00C871AA"/>
    <w:rsid w:val="00C9080F"/>
    <w:rsid w:val="00CA707C"/>
    <w:rsid w:val="00CB43F6"/>
    <w:rsid w:val="00D10A48"/>
    <w:rsid w:val="00D90870"/>
    <w:rsid w:val="00DB2239"/>
    <w:rsid w:val="00DC1842"/>
    <w:rsid w:val="00E65553"/>
    <w:rsid w:val="00E970B0"/>
    <w:rsid w:val="00EF2062"/>
    <w:rsid w:val="00EF759E"/>
    <w:rsid w:val="00F17032"/>
    <w:rsid w:val="00F22610"/>
    <w:rsid w:val="00F37072"/>
    <w:rsid w:val="00F73CEF"/>
    <w:rsid w:val="00F76D7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BBDF"/>
  <w15:chartTrackingRefBased/>
  <w15:docId w15:val="{BDA10655-0B64-4C28-92C7-00C1E478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51EB6"/>
    <w:rPr>
      <w:color w:val="605E5C"/>
      <w:shd w:val="clear" w:color="auto" w:fill="E1DFDD"/>
    </w:rPr>
  </w:style>
  <w:style w:type="paragraph" w:customStyle="1" w:styleId="Terminal">
    <w:name w:val="Terminal"/>
    <w:basedOn w:val="Normal"/>
    <w:link w:val="TerminalChar"/>
    <w:qFormat/>
    <w:rsid w:val="00951EB6"/>
    <w:pPr>
      <w:spacing w:after="0" w:line="240" w:lineRule="auto"/>
    </w:pPr>
    <w:rPr>
      <w:rFonts w:ascii="Courier New" w:hAnsi="Courier New"/>
      <w:sz w:val="16"/>
      <w:lang w:val="nl-NL"/>
    </w:rPr>
  </w:style>
  <w:style w:type="paragraph" w:styleId="ListParagraph">
    <w:name w:val="List Paragraph"/>
    <w:basedOn w:val="Normal"/>
    <w:uiPriority w:val="34"/>
    <w:unhideWhenUsed/>
    <w:qFormat/>
    <w:rsid w:val="004D7A7A"/>
    <w:pPr>
      <w:ind w:left="720"/>
      <w:contextualSpacing/>
    </w:pPr>
  </w:style>
  <w:style w:type="character" w:customStyle="1" w:styleId="TerminalChar">
    <w:name w:val="Terminal Char"/>
    <w:basedOn w:val="DefaultParagraphFont"/>
    <w:link w:val="Terminal"/>
    <w:rsid w:val="00951EB6"/>
    <w:rPr>
      <w:rFonts w:ascii="Courier New" w:hAnsi="Courier New"/>
      <w:sz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r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93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Brogtrop</dc:creator>
  <cp:lastModifiedBy>Tom Brogtrop</cp:lastModifiedBy>
  <cp:revision>26</cp:revision>
  <dcterms:created xsi:type="dcterms:W3CDTF">2018-11-21T08:01:00Z</dcterms:created>
  <dcterms:modified xsi:type="dcterms:W3CDTF">2018-12-03T14:23:00Z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